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49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265"/>
      </w:tblGrid>
      <w:tr w:rsidR="00692703" w:rsidRPr="00CF1A49" w14:paraId="0172504E" w14:textId="77777777" w:rsidTr="00C20AFF">
        <w:trPr>
          <w:trHeight w:hRule="exact" w:val="1580"/>
        </w:trPr>
        <w:tc>
          <w:tcPr>
            <w:tcW w:w="9264" w:type="dxa"/>
            <w:tcMar>
              <w:top w:w="0" w:type="dxa"/>
              <w:bottom w:w="0" w:type="dxa"/>
            </w:tcMar>
          </w:tcPr>
          <w:p w14:paraId="3F6B6C84" w14:textId="70E7FE72" w:rsidR="00692703" w:rsidRPr="00CF1A49" w:rsidRDefault="00496B78" w:rsidP="00913946">
            <w:pPr>
              <w:pStyle w:val="Title"/>
            </w:pPr>
            <w:r>
              <w:t>Anar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K</w:t>
            </w:r>
            <w:r>
              <w:rPr>
                <w:rStyle w:val="IntenseEmphasis"/>
                <w:rFonts w:ascii="Times New Roman" w:hAnsi="Times New Roman" w:cs="Times New Roman"/>
              </w:rPr>
              <w:t>ə</w:t>
            </w:r>
            <w:r>
              <w:rPr>
                <w:rStyle w:val="IntenseEmphasis"/>
              </w:rPr>
              <w:t>rimli</w:t>
            </w:r>
          </w:p>
          <w:p w14:paraId="172ED16F" w14:textId="2E99D330" w:rsidR="00692703" w:rsidRPr="00CF1A49" w:rsidRDefault="00692703" w:rsidP="00913946">
            <w:pPr>
              <w:pStyle w:val="ContactInfo"/>
              <w:contextualSpacing w:val="0"/>
            </w:pPr>
            <w:r w:rsidRPr="00CF1A49">
              <w:t xml:space="preserve"> </w:t>
            </w:r>
            <w:r w:rsidR="00C63EDD" w:rsidRPr="00C63EDD">
              <w:t>(+994) 506492173</w:t>
            </w:r>
          </w:p>
          <w:p w14:paraId="68027DB3" w14:textId="0AE03ECD" w:rsidR="00C63EDD" w:rsidRDefault="00C63EDD" w:rsidP="00913946">
            <w:pPr>
              <w:pStyle w:val="ContactInfoEmphasis"/>
              <w:contextualSpacing w:val="0"/>
            </w:pPr>
            <w:r>
              <w:t xml:space="preserve">Email: </w:t>
            </w:r>
            <w:r w:rsidRPr="00C63EDD">
              <w:t>anarrkerimli@gmail.com</w:t>
            </w:r>
            <w:r w:rsidR="00692703" w:rsidRPr="00CF1A49">
              <w:t xml:space="preserve"> </w:t>
            </w:r>
          </w:p>
          <w:p w14:paraId="7A253BC1" w14:textId="1CFAC77E" w:rsidR="00496B78" w:rsidRPr="00CF1A49" w:rsidRDefault="00692703" w:rsidP="00496B78">
            <w:pPr>
              <w:pStyle w:val="ContactInfoEmphasis"/>
              <w:contextualSpacing w:val="0"/>
            </w:pPr>
            <w:r w:rsidRPr="00CF1A49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B0E4F1652FDD486EB35075225D22F542"/>
                </w:placeholder>
                <w:temporary/>
                <w:showingPlcHdr/>
                <w15:appearance w15:val="hidden"/>
              </w:sdtPr>
              <w:sdtContent>
                <w:r w:rsidR="00C57FC6" w:rsidRPr="00CF1A49">
                  <w:t>LinkedIn Profile</w:t>
                </w:r>
              </w:sdtContent>
            </w:sdt>
            <w:r w:rsidR="00C63EDD">
              <w:t xml:space="preserve"> : </w:t>
            </w:r>
            <w:r w:rsidR="00C63EDD" w:rsidRPr="00C63EDD">
              <w:t>https://www.linkedin.com/in/anar-kərimli-3aa07a191/</w:t>
            </w:r>
          </w:p>
        </w:tc>
      </w:tr>
      <w:tr w:rsidR="009571D8" w:rsidRPr="00CF1A49" w14:paraId="4A093E8B" w14:textId="77777777" w:rsidTr="00C20AFF">
        <w:trPr>
          <w:trHeight w:val="414"/>
        </w:trPr>
        <w:tc>
          <w:tcPr>
            <w:tcW w:w="9264" w:type="dxa"/>
            <w:tcMar>
              <w:top w:w="432" w:type="dxa"/>
            </w:tcMar>
          </w:tcPr>
          <w:p w14:paraId="197F771C" w14:textId="3ED3549F" w:rsidR="001755A8" w:rsidRPr="00C20AFF" w:rsidRDefault="00C20AFF" w:rsidP="00C20AFF">
            <w:pPr>
              <w:jc w:val="center"/>
              <w:rPr>
                <w:sz w:val="20"/>
                <w:szCs w:val="20"/>
              </w:rPr>
            </w:pPr>
            <w:proofErr w:type="spellStart"/>
            <w:r w:rsidRPr="009F1353">
              <w:rPr>
                <w:sz w:val="24"/>
                <w:szCs w:val="24"/>
              </w:rPr>
              <w:t>Mən</w:t>
            </w:r>
            <w:proofErr w:type="spellEnd"/>
            <w:r w:rsidRPr="009F1353">
              <w:rPr>
                <w:sz w:val="24"/>
                <w:szCs w:val="24"/>
              </w:rPr>
              <w:t xml:space="preserve"> </w:t>
            </w:r>
            <w:proofErr w:type="spellStart"/>
            <w:r w:rsidRPr="009F1353">
              <w:rPr>
                <w:sz w:val="24"/>
                <w:szCs w:val="24"/>
              </w:rPr>
              <w:t>Xəzər</w:t>
            </w:r>
            <w:proofErr w:type="spellEnd"/>
            <w:r w:rsidRPr="009F1353">
              <w:rPr>
                <w:sz w:val="24"/>
                <w:szCs w:val="24"/>
              </w:rPr>
              <w:t xml:space="preserve"> </w:t>
            </w:r>
            <w:proofErr w:type="spellStart"/>
            <w:r w:rsidRPr="009F1353">
              <w:rPr>
                <w:sz w:val="24"/>
                <w:szCs w:val="24"/>
              </w:rPr>
              <w:t>Universitetinin</w:t>
            </w:r>
            <w:proofErr w:type="spellEnd"/>
            <w:r w:rsidRPr="009F1353">
              <w:rPr>
                <w:sz w:val="24"/>
                <w:szCs w:val="24"/>
              </w:rPr>
              <w:t xml:space="preserve"> </w:t>
            </w:r>
            <w:proofErr w:type="spellStart"/>
            <w:r w:rsidRPr="009F1353">
              <w:rPr>
                <w:sz w:val="24"/>
                <w:szCs w:val="24"/>
              </w:rPr>
              <w:t>Kompüter</w:t>
            </w:r>
            <w:proofErr w:type="spellEnd"/>
            <w:r w:rsidRPr="009F1353">
              <w:rPr>
                <w:sz w:val="24"/>
                <w:szCs w:val="24"/>
              </w:rPr>
              <w:t xml:space="preserve"> </w:t>
            </w:r>
            <w:proofErr w:type="spellStart"/>
            <w:r w:rsidRPr="009F1353">
              <w:rPr>
                <w:sz w:val="24"/>
                <w:szCs w:val="24"/>
              </w:rPr>
              <w:t>Mühəndisliyi</w:t>
            </w:r>
            <w:proofErr w:type="spellEnd"/>
            <w:r w:rsidRPr="009F1353">
              <w:rPr>
                <w:sz w:val="24"/>
                <w:szCs w:val="24"/>
              </w:rPr>
              <w:t xml:space="preserve"> </w:t>
            </w:r>
            <w:proofErr w:type="spellStart"/>
            <w:r w:rsidRPr="009F1353">
              <w:rPr>
                <w:sz w:val="24"/>
                <w:szCs w:val="24"/>
              </w:rPr>
              <w:t>tələbəsiyəm</w:t>
            </w:r>
            <w:proofErr w:type="spellEnd"/>
            <w:r w:rsidRPr="009F1353">
              <w:rPr>
                <w:sz w:val="24"/>
                <w:szCs w:val="24"/>
              </w:rPr>
              <w:t xml:space="preserve">. </w:t>
            </w:r>
            <w:proofErr w:type="spellStart"/>
            <w:r w:rsidRPr="009F1353">
              <w:rPr>
                <w:sz w:val="24"/>
                <w:szCs w:val="24"/>
              </w:rPr>
              <w:t>Hazırda</w:t>
            </w:r>
            <w:proofErr w:type="spellEnd"/>
            <w:r w:rsidRPr="009F1353">
              <w:rPr>
                <w:sz w:val="24"/>
                <w:szCs w:val="24"/>
              </w:rPr>
              <w:t xml:space="preserve"> 3-cü </w:t>
            </w:r>
            <w:proofErr w:type="spellStart"/>
            <w:r w:rsidRPr="009F1353">
              <w:rPr>
                <w:sz w:val="24"/>
                <w:szCs w:val="24"/>
              </w:rPr>
              <w:t>kursdayam</w:t>
            </w:r>
            <w:proofErr w:type="spellEnd"/>
            <w:r w:rsidRPr="009F1353">
              <w:rPr>
                <w:sz w:val="24"/>
                <w:szCs w:val="24"/>
              </w:rPr>
              <w:t xml:space="preserve"> </w:t>
            </w:r>
            <w:proofErr w:type="spellStart"/>
            <w:r w:rsidRPr="009F1353">
              <w:rPr>
                <w:sz w:val="24"/>
                <w:szCs w:val="24"/>
              </w:rPr>
              <w:t>və</w:t>
            </w:r>
            <w:proofErr w:type="spellEnd"/>
            <w:r w:rsidRPr="009F1353">
              <w:rPr>
                <w:sz w:val="24"/>
                <w:szCs w:val="24"/>
              </w:rPr>
              <w:t xml:space="preserve"> </w:t>
            </w:r>
            <w:proofErr w:type="spellStart"/>
            <w:r w:rsidRPr="009F1353">
              <w:rPr>
                <w:sz w:val="24"/>
                <w:szCs w:val="24"/>
              </w:rPr>
              <w:t>kodlaşdırma</w:t>
            </w:r>
            <w:proofErr w:type="spellEnd"/>
            <w:r w:rsidRPr="009F1353">
              <w:rPr>
                <w:sz w:val="24"/>
                <w:szCs w:val="24"/>
              </w:rPr>
              <w:t xml:space="preserve"> </w:t>
            </w:r>
            <w:proofErr w:type="spellStart"/>
            <w:r w:rsidRPr="009F1353">
              <w:rPr>
                <w:sz w:val="24"/>
                <w:szCs w:val="24"/>
              </w:rPr>
              <w:t>ilə</w:t>
            </w:r>
            <w:proofErr w:type="spellEnd"/>
            <w:r w:rsidRPr="009F1353">
              <w:rPr>
                <w:sz w:val="24"/>
                <w:szCs w:val="24"/>
              </w:rPr>
              <w:t xml:space="preserve"> </w:t>
            </w:r>
            <w:proofErr w:type="spellStart"/>
            <w:r w:rsidRPr="009F1353">
              <w:rPr>
                <w:sz w:val="24"/>
                <w:szCs w:val="24"/>
              </w:rPr>
              <w:t>maraqlan</w:t>
            </w:r>
            <w:r w:rsidRPr="009F1353">
              <w:rPr>
                <w:sz w:val="24"/>
                <w:szCs w:val="24"/>
              </w:rPr>
              <w:t>ıram</w:t>
            </w:r>
            <w:proofErr w:type="spellEnd"/>
            <w:r w:rsidRPr="009F1353">
              <w:rPr>
                <w:sz w:val="24"/>
                <w:szCs w:val="24"/>
              </w:rPr>
              <w:t xml:space="preserve">, Front-end Developer </w:t>
            </w:r>
            <w:proofErr w:type="spellStart"/>
            <w:r w:rsidRPr="009F1353">
              <w:rPr>
                <w:sz w:val="24"/>
                <w:szCs w:val="24"/>
              </w:rPr>
              <w:t>kimi</w:t>
            </w:r>
            <w:proofErr w:type="spellEnd"/>
            <w:r w:rsidRPr="009F1353">
              <w:rPr>
                <w:sz w:val="24"/>
                <w:szCs w:val="24"/>
              </w:rPr>
              <w:t xml:space="preserve"> </w:t>
            </w:r>
            <w:proofErr w:type="spellStart"/>
            <w:r w:rsidRPr="009F1353">
              <w:rPr>
                <w:sz w:val="24"/>
                <w:szCs w:val="24"/>
              </w:rPr>
              <w:t>təcrübə</w:t>
            </w:r>
            <w:proofErr w:type="spellEnd"/>
            <w:r w:rsidRPr="009F1353">
              <w:rPr>
                <w:sz w:val="24"/>
                <w:szCs w:val="24"/>
              </w:rPr>
              <w:t xml:space="preserve"> </w:t>
            </w:r>
            <w:proofErr w:type="spellStart"/>
            <w:r w:rsidRPr="009F1353">
              <w:rPr>
                <w:sz w:val="24"/>
                <w:szCs w:val="24"/>
              </w:rPr>
              <w:t>və</w:t>
            </w:r>
            <w:proofErr w:type="spellEnd"/>
            <w:r w:rsidRPr="009F1353">
              <w:rPr>
                <w:sz w:val="24"/>
                <w:szCs w:val="24"/>
              </w:rPr>
              <w:t xml:space="preserve"> </w:t>
            </w:r>
            <w:proofErr w:type="spellStart"/>
            <w:r w:rsidRPr="009F1353">
              <w:rPr>
                <w:sz w:val="24"/>
                <w:szCs w:val="24"/>
              </w:rPr>
              <w:t>ya</w:t>
            </w:r>
            <w:proofErr w:type="spellEnd"/>
            <w:r w:rsidRPr="009F1353">
              <w:rPr>
                <w:sz w:val="24"/>
                <w:szCs w:val="24"/>
              </w:rPr>
              <w:t xml:space="preserve"> </w:t>
            </w:r>
            <w:proofErr w:type="spellStart"/>
            <w:r w:rsidRPr="009F1353">
              <w:rPr>
                <w:sz w:val="24"/>
                <w:szCs w:val="24"/>
              </w:rPr>
              <w:t>iş</w:t>
            </w:r>
            <w:proofErr w:type="spellEnd"/>
            <w:r w:rsidRPr="009F1353">
              <w:rPr>
                <w:sz w:val="24"/>
                <w:szCs w:val="24"/>
              </w:rPr>
              <w:t xml:space="preserve"> </w:t>
            </w:r>
            <w:proofErr w:type="spellStart"/>
            <w:r w:rsidRPr="009F1353">
              <w:rPr>
                <w:sz w:val="24"/>
                <w:szCs w:val="24"/>
              </w:rPr>
              <w:t>axtarıram</w:t>
            </w:r>
            <w:proofErr w:type="spellEnd"/>
            <w:r w:rsidRPr="009F1353">
              <w:rPr>
                <w:sz w:val="24"/>
                <w:szCs w:val="24"/>
              </w:rPr>
              <w:t>.</w:t>
            </w:r>
            <w:r w:rsidRPr="009F1353">
              <w:rPr>
                <w:sz w:val="24"/>
                <w:szCs w:val="24"/>
              </w:rPr>
              <w:t xml:space="preserve"> </w:t>
            </w:r>
            <w:proofErr w:type="spellStart"/>
            <w:r w:rsidRPr="009F1353">
              <w:rPr>
                <w:sz w:val="24"/>
                <w:szCs w:val="24"/>
              </w:rPr>
              <w:t>Məqsədim</w:t>
            </w:r>
            <w:proofErr w:type="spellEnd"/>
            <w:r w:rsidRPr="009F1353">
              <w:rPr>
                <w:sz w:val="24"/>
                <w:szCs w:val="24"/>
              </w:rPr>
              <w:t xml:space="preserve"> </w:t>
            </w:r>
            <w:proofErr w:type="spellStart"/>
            <w:r w:rsidRPr="009F1353">
              <w:rPr>
                <w:sz w:val="24"/>
                <w:szCs w:val="24"/>
              </w:rPr>
              <w:t>gələcəkdə</w:t>
            </w:r>
            <w:proofErr w:type="spellEnd"/>
            <w:r w:rsidRPr="009F1353">
              <w:rPr>
                <w:sz w:val="24"/>
                <w:szCs w:val="24"/>
              </w:rPr>
              <w:t xml:space="preserve"> </w:t>
            </w:r>
            <w:proofErr w:type="spellStart"/>
            <w:r w:rsidRPr="009F1353">
              <w:rPr>
                <w:sz w:val="24"/>
                <w:szCs w:val="24"/>
              </w:rPr>
              <w:t>Veb</w:t>
            </w:r>
            <w:proofErr w:type="spellEnd"/>
            <w:r w:rsidRPr="009F1353">
              <w:rPr>
                <w:sz w:val="24"/>
                <w:szCs w:val="24"/>
              </w:rPr>
              <w:t xml:space="preserve"> Development </w:t>
            </w:r>
            <w:proofErr w:type="spellStart"/>
            <w:r w:rsidRPr="009F1353">
              <w:rPr>
                <w:sz w:val="24"/>
                <w:szCs w:val="24"/>
              </w:rPr>
              <w:t>sahəsində</w:t>
            </w:r>
            <w:proofErr w:type="spellEnd"/>
            <w:r w:rsidRPr="009F1353">
              <w:rPr>
                <w:sz w:val="24"/>
                <w:szCs w:val="24"/>
              </w:rPr>
              <w:t xml:space="preserve"> </w:t>
            </w:r>
            <w:proofErr w:type="spellStart"/>
            <w:r w:rsidRPr="009F1353">
              <w:rPr>
                <w:sz w:val="24"/>
                <w:szCs w:val="24"/>
              </w:rPr>
              <w:t>yaxşı</w:t>
            </w:r>
            <w:proofErr w:type="spellEnd"/>
            <w:r w:rsidRPr="009F1353">
              <w:rPr>
                <w:sz w:val="24"/>
                <w:szCs w:val="24"/>
              </w:rPr>
              <w:t xml:space="preserve"> </w:t>
            </w:r>
            <w:proofErr w:type="spellStart"/>
            <w:r w:rsidRPr="009F1353">
              <w:rPr>
                <w:sz w:val="24"/>
                <w:szCs w:val="24"/>
              </w:rPr>
              <w:t>ixtisaslaşmaq</w:t>
            </w:r>
            <w:proofErr w:type="spellEnd"/>
            <w:r w:rsidRPr="009F1353">
              <w:rPr>
                <w:sz w:val="24"/>
                <w:szCs w:val="24"/>
              </w:rPr>
              <w:t xml:space="preserve"> </w:t>
            </w:r>
            <w:proofErr w:type="spellStart"/>
            <w:r w:rsidRPr="009F1353">
              <w:rPr>
                <w:sz w:val="24"/>
                <w:szCs w:val="24"/>
              </w:rPr>
              <w:t>və</w:t>
            </w:r>
            <w:proofErr w:type="spellEnd"/>
            <w:r w:rsidRPr="009F1353">
              <w:rPr>
                <w:sz w:val="24"/>
                <w:szCs w:val="24"/>
              </w:rPr>
              <w:t xml:space="preserve"> </w:t>
            </w:r>
            <w:proofErr w:type="spellStart"/>
            <w:r w:rsidRPr="009F1353">
              <w:rPr>
                <w:sz w:val="24"/>
                <w:szCs w:val="24"/>
              </w:rPr>
              <w:t>bu</w:t>
            </w:r>
            <w:proofErr w:type="spellEnd"/>
            <w:r w:rsidRPr="009F1353">
              <w:rPr>
                <w:sz w:val="24"/>
                <w:szCs w:val="24"/>
              </w:rPr>
              <w:t xml:space="preserve"> </w:t>
            </w:r>
            <w:proofErr w:type="spellStart"/>
            <w:r w:rsidRPr="009F1353">
              <w:rPr>
                <w:sz w:val="24"/>
                <w:szCs w:val="24"/>
              </w:rPr>
              <w:t>sahə</w:t>
            </w:r>
            <w:proofErr w:type="spellEnd"/>
            <w:r w:rsidRPr="009F1353">
              <w:rPr>
                <w:sz w:val="24"/>
                <w:szCs w:val="24"/>
              </w:rPr>
              <w:t xml:space="preserve"> </w:t>
            </w:r>
            <w:proofErr w:type="spellStart"/>
            <w:r w:rsidRPr="009F1353">
              <w:rPr>
                <w:sz w:val="24"/>
                <w:szCs w:val="24"/>
              </w:rPr>
              <w:t>ilə</w:t>
            </w:r>
            <w:proofErr w:type="spellEnd"/>
            <w:r w:rsidRPr="009F1353">
              <w:rPr>
                <w:sz w:val="24"/>
                <w:szCs w:val="24"/>
              </w:rPr>
              <w:t xml:space="preserve"> </w:t>
            </w:r>
            <w:proofErr w:type="spellStart"/>
            <w:r w:rsidRPr="009F1353">
              <w:rPr>
                <w:sz w:val="24"/>
                <w:szCs w:val="24"/>
              </w:rPr>
              <w:t>maraqlanan</w:t>
            </w:r>
            <w:proofErr w:type="spellEnd"/>
            <w:r w:rsidRPr="009F1353">
              <w:rPr>
                <w:sz w:val="24"/>
                <w:szCs w:val="24"/>
              </w:rPr>
              <w:t xml:space="preserve"> </w:t>
            </w:r>
            <w:proofErr w:type="spellStart"/>
            <w:r w:rsidRPr="009F1353">
              <w:rPr>
                <w:sz w:val="24"/>
                <w:szCs w:val="24"/>
              </w:rPr>
              <w:t>gənclərə</w:t>
            </w:r>
            <w:proofErr w:type="spellEnd"/>
            <w:r w:rsidRPr="009F1353">
              <w:rPr>
                <w:sz w:val="24"/>
                <w:szCs w:val="24"/>
              </w:rPr>
              <w:t xml:space="preserve"> </w:t>
            </w:r>
            <w:proofErr w:type="spellStart"/>
            <w:r w:rsidRPr="009F1353">
              <w:rPr>
                <w:sz w:val="24"/>
                <w:szCs w:val="24"/>
              </w:rPr>
              <w:t>kömək</w:t>
            </w:r>
            <w:proofErr w:type="spellEnd"/>
            <w:r w:rsidRPr="009F1353">
              <w:rPr>
                <w:sz w:val="24"/>
                <w:szCs w:val="24"/>
              </w:rPr>
              <w:t xml:space="preserve"> </w:t>
            </w:r>
            <w:proofErr w:type="spellStart"/>
            <w:r w:rsidRPr="009F1353">
              <w:rPr>
                <w:sz w:val="24"/>
                <w:szCs w:val="24"/>
              </w:rPr>
              <w:t>etmək</w:t>
            </w:r>
            <w:r w:rsidRPr="009F1353">
              <w:rPr>
                <w:sz w:val="24"/>
                <w:szCs w:val="24"/>
              </w:rPr>
              <w:t>dir</w:t>
            </w:r>
            <w:proofErr w:type="spellEnd"/>
            <w:r w:rsidRPr="009F1353">
              <w:rPr>
                <w:sz w:val="24"/>
                <w:szCs w:val="24"/>
              </w:rPr>
              <w:t>.</w:t>
            </w:r>
          </w:p>
        </w:tc>
      </w:tr>
    </w:tbl>
    <w:p w14:paraId="5FB149E0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6686D5FBFEBC4CA68BB3A65F894C2AB4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0516A99A" w14:textId="77777777" w:rsidTr="00D66A52">
        <w:tc>
          <w:tcPr>
            <w:tcW w:w="9355" w:type="dxa"/>
          </w:tcPr>
          <w:p w14:paraId="2F6C03C6" w14:textId="1AD5EFED" w:rsidR="001D0BF1" w:rsidRPr="00CF1A49" w:rsidRDefault="004543ED" w:rsidP="001D0BF1">
            <w:pPr>
              <w:pStyle w:val="Heading3"/>
              <w:contextualSpacing w:val="0"/>
              <w:outlineLvl w:val="2"/>
            </w:pPr>
            <w:r>
              <w:t>1 July</w:t>
            </w:r>
            <w:r w:rsidR="001D0BF1" w:rsidRPr="00CF1A49">
              <w:t xml:space="preserve"> – </w:t>
            </w:r>
            <w:r>
              <w:t>30 July</w:t>
            </w:r>
          </w:p>
          <w:p w14:paraId="7BBFB884" w14:textId="2DDEF958" w:rsidR="001E3120" w:rsidRPr="00CF1A49" w:rsidRDefault="00683324" w:rsidP="00AA7B65">
            <w:pPr>
              <w:pStyle w:val="Heading2"/>
              <w:contextualSpacing w:val="0"/>
            </w:pPr>
            <w:r>
              <w:t>internship</w:t>
            </w:r>
            <w:r w:rsidR="001D0BF1" w:rsidRPr="00CF1A49">
              <w:t xml:space="preserve">, </w:t>
            </w:r>
            <w:r w:rsidR="004543ED">
              <w:rPr>
                <w:rStyle w:val="SubtleReference"/>
              </w:rPr>
              <w:t>Bank respublika</w:t>
            </w:r>
          </w:p>
        </w:tc>
      </w:tr>
      <w:tr w:rsidR="00F61DF9" w:rsidRPr="00CF1A49" w14:paraId="01B3780E" w14:textId="77777777" w:rsidTr="00F61DF9">
        <w:tc>
          <w:tcPr>
            <w:tcW w:w="9355" w:type="dxa"/>
            <w:tcMar>
              <w:top w:w="216" w:type="dxa"/>
            </w:tcMar>
          </w:tcPr>
          <w:p w14:paraId="51751FFB" w14:textId="3BF07055" w:rsidR="00F61DF9" w:rsidRPr="00860B2F" w:rsidRDefault="00860B2F" w:rsidP="00F61DF9">
            <w:pPr>
              <w:pStyle w:val="Heading3"/>
              <w:contextualSpacing w:val="0"/>
              <w:outlineLvl w:val="2"/>
              <w:rPr>
                <w:lang w:val="az-Latn-AZ"/>
              </w:rPr>
            </w:pPr>
            <w:r>
              <w:t>Yanvar 2022</w:t>
            </w:r>
            <w:r w:rsidR="00F61DF9" w:rsidRPr="00CF1A49">
              <w:t xml:space="preserve"> – </w:t>
            </w:r>
            <w:r>
              <w:t>bu g</w:t>
            </w:r>
            <w:r>
              <w:rPr>
                <w:lang w:val="az-Latn-AZ"/>
              </w:rPr>
              <w:t>ÜN</w:t>
            </w:r>
          </w:p>
          <w:p w14:paraId="38274FA5" w14:textId="5D9C3712" w:rsidR="00860B2F" w:rsidRDefault="00860B2F" w:rsidP="00F61DF9">
            <w:pPr>
              <w:pStyle w:val="Heading2"/>
              <w:contextualSpacing w:val="0"/>
              <w:outlineLvl w:val="1"/>
            </w:pPr>
            <w:r>
              <w:t xml:space="preserve">pROYEKTLƏRİM </w:t>
            </w:r>
          </w:p>
          <w:p w14:paraId="4CF98E92" w14:textId="39E229AE" w:rsidR="00860B2F" w:rsidRPr="00860B2F" w:rsidRDefault="00860B2F" w:rsidP="00F61DF9">
            <w:pPr>
              <w:pStyle w:val="Heading2"/>
              <w:contextualSpacing w:val="0"/>
              <w:outlineLvl w:val="1"/>
              <w:rPr>
                <w:sz w:val="18"/>
                <w:szCs w:val="18"/>
                <w:lang w:val="az-Latn-AZ"/>
              </w:rPr>
            </w:pPr>
            <w:r w:rsidRPr="00860B2F">
              <w:rPr>
                <w:sz w:val="18"/>
                <w:szCs w:val="18"/>
              </w:rPr>
              <w:t>pORTFIOLO VE gITHUB HESABLARIMDAN pROYEKTL</w:t>
            </w:r>
            <w:r>
              <w:rPr>
                <w:sz w:val="18"/>
                <w:szCs w:val="18"/>
              </w:rPr>
              <w:t>ə</w:t>
            </w:r>
            <w:r w:rsidRPr="00860B2F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i</w:t>
            </w:r>
            <w:r w:rsidRPr="00860B2F">
              <w:rPr>
                <w:sz w:val="18"/>
                <w:szCs w:val="18"/>
              </w:rPr>
              <w:t>MƏ BAXA BİLƏRSİZ</w:t>
            </w:r>
          </w:p>
          <w:p w14:paraId="3EB42B5D" w14:textId="07D56C19" w:rsidR="00F61DF9" w:rsidRDefault="00860B2F" w:rsidP="00F61DF9">
            <w:hyperlink r:id="rId7" w:history="1">
              <w:r w:rsidRPr="001A08C0">
                <w:rPr>
                  <w:rStyle w:val="Hyperlink"/>
                </w:rPr>
                <w:t>https://anarrkerimli-portfiolo.netlify.app/</w:t>
              </w:r>
            </w:hyperlink>
          </w:p>
          <w:p w14:paraId="317B8FEC" w14:textId="069D9B51" w:rsidR="00860B2F" w:rsidRDefault="00860B2F" w:rsidP="00F61DF9">
            <w:hyperlink r:id="rId8" w:history="1">
              <w:r w:rsidRPr="001A08C0">
                <w:rPr>
                  <w:rStyle w:val="Hyperlink"/>
                </w:rPr>
                <w:t>https://github.com/ker</w:t>
              </w:r>
              <w:r w:rsidRPr="001A08C0">
                <w:rPr>
                  <w:rStyle w:val="Hyperlink"/>
                </w:rPr>
                <w:t>i</w:t>
              </w:r>
              <w:r w:rsidRPr="001A08C0">
                <w:rPr>
                  <w:rStyle w:val="Hyperlink"/>
                </w:rPr>
                <w:t>mov528</w:t>
              </w:r>
            </w:hyperlink>
          </w:p>
          <w:p w14:paraId="0B8B7FD3" w14:textId="2FCB9E10" w:rsidR="00860B2F" w:rsidRDefault="00860B2F" w:rsidP="00F61DF9"/>
        </w:tc>
      </w:tr>
    </w:tbl>
    <w:p w14:paraId="5D115F9D" w14:textId="3B72B9AD" w:rsidR="00DA59AA" w:rsidRPr="003D105D" w:rsidRDefault="003D105D" w:rsidP="0097790C">
      <w:pPr>
        <w:pStyle w:val="Heading1"/>
        <w:rPr>
          <w:rFonts w:ascii="Cambria" w:hAnsi="Cambria"/>
        </w:rPr>
      </w:pPr>
      <w:r>
        <w:t>t</w:t>
      </w:r>
      <w:r>
        <w:rPr>
          <w:rFonts w:ascii="Cambria" w:hAnsi="Cambria"/>
        </w:rPr>
        <w:t>ƏHSİL</w:t>
      </w:r>
    </w:p>
    <w:tbl>
      <w:tblPr>
        <w:tblStyle w:val="TableGrid"/>
        <w:tblW w:w="5432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144"/>
      </w:tblGrid>
      <w:tr w:rsidR="001D0BF1" w:rsidRPr="00CF1A49" w14:paraId="7DFC8E14" w14:textId="77777777" w:rsidTr="00860B2F">
        <w:trPr>
          <w:trHeight w:val="669"/>
        </w:trPr>
        <w:tc>
          <w:tcPr>
            <w:tcW w:w="10143" w:type="dxa"/>
          </w:tcPr>
          <w:p w14:paraId="7E8E0285" w14:textId="57DF4968" w:rsidR="001D0BF1" w:rsidRPr="00CF1A49" w:rsidRDefault="007E2D99" w:rsidP="001D0BF1">
            <w:pPr>
              <w:pStyle w:val="Heading3"/>
              <w:contextualSpacing w:val="0"/>
              <w:outlineLvl w:val="2"/>
            </w:pPr>
            <w:r>
              <w:t>2019 - 2023</w:t>
            </w:r>
          </w:p>
          <w:p w14:paraId="29039C28" w14:textId="1F0A352E" w:rsidR="001D0BF1" w:rsidRPr="007E2D99" w:rsidRDefault="007E2D99" w:rsidP="001D0BF1">
            <w:pPr>
              <w:pStyle w:val="Heading2"/>
              <w:contextualSpacing w:val="0"/>
              <w:outlineLvl w:val="1"/>
              <w:rPr>
                <w:lang w:val="az-Latn-AZ"/>
              </w:rPr>
            </w:pPr>
            <w:r>
              <w:t>Bakalavr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X</w:t>
            </w:r>
            <w:r>
              <w:rPr>
                <w:rStyle w:val="SubtleReference"/>
                <w:lang w:val="az-Latn-AZ"/>
              </w:rPr>
              <w:t>ƏZƏR UNİVERSİTETİ</w:t>
            </w:r>
          </w:p>
          <w:p w14:paraId="0A8A7D7B" w14:textId="43CF8844" w:rsidR="007538DC" w:rsidRPr="007E2D99" w:rsidRDefault="007E2D99" w:rsidP="007538DC">
            <w:pPr>
              <w:contextualSpacing w:val="0"/>
              <w:rPr>
                <w:lang w:val="az-Latn-AZ"/>
              </w:rPr>
            </w:pPr>
            <w:r>
              <w:t>GPA: 88, 5 SEMESTR “DEAN</w:t>
            </w:r>
            <w:r w:rsidR="00C63EDD">
              <w:t xml:space="preserve">’S </w:t>
            </w:r>
            <w:r>
              <w:t xml:space="preserve">HONOR LIST” </w:t>
            </w:r>
          </w:p>
        </w:tc>
      </w:tr>
      <w:tr w:rsidR="00F61DF9" w:rsidRPr="00CF1A49" w14:paraId="59E6A373" w14:textId="77777777" w:rsidTr="00860B2F">
        <w:trPr>
          <w:trHeight w:val="861"/>
        </w:trPr>
        <w:tc>
          <w:tcPr>
            <w:tcW w:w="10143" w:type="dxa"/>
            <w:tcMar>
              <w:top w:w="216" w:type="dxa"/>
            </w:tcMar>
          </w:tcPr>
          <w:p w14:paraId="5CE39085" w14:textId="76534ED1" w:rsidR="00F61DF9" w:rsidRPr="00CF1A49" w:rsidRDefault="007E2D99" w:rsidP="00F61DF9">
            <w:pPr>
              <w:pStyle w:val="Heading3"/>
              <w:contextualSpacing w:val="0"/>
              <w:outlineLvl w:val="2"/>
            </w:pPr>
            <w:r>
              <w:t>2008 - 2019</w:t>
            </w:r>
          </w:p>
          <w:p w14:paraId="212C36E1" w14:textId="7CA41A65" w:rsidR="00F61DF9" w:rsidRPr="007E2D99" w:rsidRDefault="007E2D99" w:rsidP="00F61DF9">
            <w:pPr>
              <w:pStyle w:val="Heading2"/>
              <w:contextualSpacing w:val="0"/>
              <w:outlineLvl w:val="1"/>
              <w:rPr>
                <w:lang w:val="az-Latn-AZ"/>
              </w:rPr>
            </w:pPr>
            <w:r>
              <w:t>şagird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205 nÖmrƏlİ tam orta m</w:t>
            </w:r>
            <w:r>
              <w:rPr>
                <w:rStyle w:val="SubtleReference"/>
                <w:lang w:val="az-Latn-AZ"/>
              </w:rPr>
              <w:t>ƏKTƏB</w:t>
            </w:r>
          </w:p>
          <w:p w14:paraId="5DE04B66" w14:textId="77777777" w:rsidR="003D105D" w:rsidRDefault="003D105D" w:rsidP="003D105D">
            <w:r>
              <w:t xml:space="preserve">530 BAL , </w:t>
            </w:r>
            <w:proofErr w:type="spellStart"/>
            <w:r>
              <w:t>Məktəbdəki</w:t>
            </w:r>
            <w:proofErr w:type="spellEnd"/>
            <w:r>
              <w:t xml:space="preserve"> </w:t>
            </w:r>
            <w:proofErr w:type="spellStart"/>
            <w:r>
              <w:t>fəaliyyətimə</w:t>
            </w:r>
            <w:proofErr w:type="spellEnd"/>
            <w:r>
              <w:t xml:space="preserve"> </w:t>
            </w:r>
            <w:proofErr w:type="spellStart"/>
            <w:r>
              <w:t>görə</w:t>
            </w:r>
            <w:proofErr w:type="spellEnd"/>
            <w:r>
              <w:t xml:space="preserve"> </w:t>
            </w:r>
            <w:proofErr w:type="spellStart"/>
            <w:r>
              <w:t>məktəbin</w:t>
            </w:r>
            <w:proofErr w:type="spellEnd"/>
            <w:r>
              <w:t xml:space="preserve"> </w:t>
            </w:r>
            <w:proofErr w:type="spellStart"/>
            <w:r>
              <w:t>ən</w:t>
            </w:r>
            <w:proofErr w:type="spellEnd"/>
            <w:r>
              <w:t xml:space="preserve"> </w:t>
            </w:r>
            <w:proofErr w:type="spellStart"/>
            <w:r>
              <w:t>yaxşı</w:t>
            </w:r>
            <w:proofErr w:type="spellEnd"/>
            <w:r>
              <w:t xml:space="preserve"> </w:t>
            </w:r>
            <w:proofErr w:type="spellStart"/>
            <w:r>
              <w:t>məzunları</w:t>
            </w:r>
            <w:proofErr w:type="spellEnd"/>
            <w:r>
              <w:t xml:space="preserve"> </w:t>
            </w:r>
            <w:proofErr w:type="spellStart"/>
            <w:r>
              <w:t>sırasına</w:t>
            </w:r>
            <w:proofErr w:type="spellEnd"/>
            <w:r>
              <w:t xml:space="preserve"> </w:t>
            </w:r>
            <w:proofErr w:type="spellStart"/>
            <w:r>
              <w:t>daxil</w:t>
            </w:r>
            <w:proofErr w:type="spellEnd"/>
            <w:r>
              <w:t xml:space="preserve"> </w:t>
            </w:r>
            <w:proofErr w:type="spellStart"/>
            <w:r>
              <w:t>olmuşam</w:t>
            </w:r>
            <w:proofErr w:type="spellEnd"/>
            <w:r>
              <w:t>.</w:t>
            </w:r>
          </w:p>
          <w:p w14:paraId="3842132E" w14:textId="00B96FD6" w:rsidR="00F61DF9" w:rsidRDefault="003D105D" w:rsidP="003D105D">
            <w:r>
              <w:t>http://mekteb.edu.az/az/12/12205a0000_3a.htm</w:t>
            </w:r>
          </w:p>
        </w:tc>
      </w:tr>
    </w:tbl>
    <w:p w14:paraId="00196785" w14:textId="5547E15B" w:rsidR="00486277" w:rsidRPr="00CF1A49" w:rsidRDefault="003D105D" w:rsidP="00486277">
      <w:pPr>
        <w:pStyle w:val="Heading1"/>
      </w:pPr>
      <w:r>
        <w:t>bACARIQLAR</w:t>
      </w:r>
    </w:p>
    <w:tbl>
      <w:tblPr>
        <w:tblStyle w:val="TableGrid"/>
        <w:tblW w:w="454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3829"/>
        <w:gridCol w:w="4670"/>
      </w:tblGrid>
      <w:tr w:rsidR="003A0632" w:rsidRPr="006E1507" w14:paraId="5342C9EB" w14:textId="77777777" w:rsidTr="00860B2F">
        <w:trPr>
          <w:trHeight w:val="170"/>
        </w:trPr>
        <w:tc>
          <w:tcPr>
            <w:tcW w:w="3829" w:type="dxa"/>
          </w:tcPr>
          <w:p w14:paraId="69A50CA4" w14:textId="447A20FF" w:rsidR="001E3120" w:rsidRPr="006E1507" w:rsidRDefault="00EC71D9" w:rsidP="006E1507">
            <w:pPr>
              <w:pStyle w:val="ListBullet"/>
              <w:contextualSpacing w:val="0"/>
            </w:pPr>
            <w:r>
              <w:t>Html</w:t>
            </w:r>
            <w:r w:rsidR="00496B78">
              <w:t xml:space="preserve">   </w:t>
            </w:r>
          </w:p>
          <w:p w14:paraId="0CA2B06B" w14:textId="77777777" w:rsidR="001F4E6D" w:rsidRDefault="00EC71D9" w:rsidP="006E1507">
            <w:pPr>
              <w:pStyle w:val="ListBullet"/>
              <w:contextualSpacing w:val="0"/>
            </w:pPr>
            <w:proofErr w:type="spellStart"/>
            <w:r>
              <w:t>Css</w:t>
            </w:r>
            <w:proofErr w:type="spellEnd"/>
          </w:p>
          <w:p w14:paraId="598A8841" w14:textId="77777777" w:rsidR="00EC71D9" w:rsidRDefault="00EC71D9" w:rsidP="00EC71D9">
            <w:pPr>
              <w:pStyle w:val="ListBullet"/>
              <w:contextualSpacing w:val="0"/>
            </w:pPr>
            <w:r>
              <w:t xml:space="preserve">Bootstrap </w:t>
            </w:r>
          </w:p>
          <w:p w14:paraId="7BE2D9AD" w14:textId="30FE6831" w:rsidR="007E2D99" w:rsidRPr="006E1507" w:rsidRDefault="007E2D99" w:rsidP="00C20AFF">
            <w:pPr>
              <w:pStyle w:val="ListBullet"/>
              <w:contextualSpacing w:val="0"/>
            </w:pPr>
            <w:proofErr w:type="spellStart"/>
            <w:r>
              <w:t>Saas</w:t>
            </w:r>
            <w:proofErr w:type="spellEnd"/>
            <w:r>
              <w:t>/</w:t>
            </w:r>
            <w:proofErr w:type="spellStart"/>
            <w:r>
              <w:t>Scss</w:t>
            </w:r>
            <w:proofErr w:type="spellEnd"/>
          </w:p>
        </w:tc>
        <w:tc>
          <w:tcPr>
            <w:tcW w:w="4669" w:type="dxa"/>
            <w:tcMar>
              <w:left w:w="360" w:type="dxa"/>
            </w:tcMar>
          </w:tcPr>
          <w:p w14:paraId="5185D522" w14:textId="090599B2" w:rsidR="00496B78" w:rsidRPr="00496B78" w:rsidRDefault="00496B78" w:rsidP="00496B78">
            <w:pPr>
              <w:pStyle w:val="ListBullet"/>
              <w:contextualSpacing w:val="0"/>
              <w:rPr>
                <w:b/>
                <w:bCs/>
                <w:sz w:val="24"/>
                <w:szCs w:val="24"/>
              </w:rPr>
            </w:pPr>
            <w:proofErr w:type="spellStart"/>
            <w:r w:rsidRPr="00496B78">
              <w:t>Javascript</w:t>
            </w:r>
            <w:proofErr w:type="spellEnd"/>
            <w:r>
              <w:t xml:space="preserve"> /</w:t>
            </w:r>
            <w:proofErr w:type="spellStart"/>
            <w:r w:rsidRPr="00496B78">
              <w:t>Jquer</w:t>
            </w:r>
            <w:r>
              <w:t>y</w:t>
            </w:r>
            <w:proofErr w:type="spellEnd"/>
          </w:p>
          <w:p w14:paraId="6B553F04" w14:textId="3C405F05" w:rsidR="00496B78" w:rsidRPr="009F1353" w:rsidRDefault="009F1353" w:rsidP="009F1353">
            <w:pPr>
              <w:pStyle w:val="ListBullet"/>
              <w:contextualSpacing w:val="0"/>
            </w:pPr>
            <w:r w:rsidRPr="009F1353">
              <w:t xml:space="preserve">Git / </w:t>
            </w:r>
            <w:proofErr w:type="spellStart"/>
            <w:r w:rsidRPr="009F1353">
              <w:t>Github</w:t>
            </w:r>
            <w:proofErr w:type="spellEnd"/>
          </w:p>
          <w:p w14:paraId="27E9E6AA" w14:textId="5023BAF8" w:rsidR="00496B78" w:rsidRPr="00496B78" w:rsidRDefault="00496B78" w:rsidP="00496B78"/>
        </w:tc>
      </w:tr>
    </w:tbl>
    <w:p w14:paraId="4521ED8E" w14:textId="05C89962" w:rsidR="00B51D1B" w:rsidRDefault="00B51D1B" w:rsidP="006E1507">
      <w:pPr>
        <w:rPr>
          <w:lang w:val="az-Latn-AZ"/>
        </w:rPr>
      </w:pPr>
    </w:p>
    <w:p w14:paraId="7BB0FD8B" w14:textId="4FFBBF7F" w:rsidR="009F1353" w:rsidRDefault="009F1353" w:rsidP="006E1507">
      <w:pPr>
        <w:rPr>
          <w:lang w:val="az-Latn-AZ"/>
        </w:rPr>
      </w:pPr>
    </w:p>
    <w:p w14:paraId="5BB372A9" w14:textId="306DB3E5" w:rsidR="009F1353" w:rsidRDefault="009F1353" w:rsidP="009F1353">
      <w:pPr>
        <w:pStyle w:val="ListBullet"/>
        <w:numPr>
          <w:ilvl w:val="0"/>
          <w:numId w:val="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DİL BİLİYİ</w:t>
      </w:r>
    </w:p>
    <w:p w14:paraId="7B9B24D7" w14:textId="03D7D24A" w:rsidR="009F1353" w:rsidRPr="009F1353" w:rsidRDefault="009F1353" w:rsidP="009F1353">
      <w:pPr>
        <w:pStyle w:val="ListBullet"/>
      </w:pPr>
      <w:proofErr w:type="spellStart"/>
      <w:r w:rsidRPr="009F1353">
        <w:t>Azərbaycan</w:t>
      </w:r>
      <w:proofErr w:type="spellEnd"/>
      <w:r w:rsidRPr="009F1353">
        <w:t xml:space="preserve"> </w:t>
      </w:r>
      <w:proofErr w:type="spellStart"/>
      <w:r w:rsidRPr="009F1353">
        <w:t>dili</w:t>
      </w:r>
      <w:proofErr w:type="spellEnd"/>
      <w:r w:rsidRPr="009F1353">
        <w:t xml:space="preserve"> (Ana </w:t>
      </w:r>
      <w:proofErr w:type="spellStart"/>
      <w:r w:rsidRPr="009F1353">
        <w:t>dili</w:t>
      </w:r>
      <w:proofErr w:type="spellEnd"/>
      <w:r w:rsidRPr="009F1353">
        <w:t>)</w:t>
      </w:r>
    </w:p>
    <w:p w14:paraId="07EE4AAD" w14:textId="49AC164B" w:rsidR="009F1353" w:rsidRPr="009F1353" w:rsidRDefault="009F1353" w:rsidP="009F1353">
      <w:pPr>
        <w:pStyle w:val="ListBullet"/>
      </w:pPr>
      <w:r>
        <w:t xml:space="preserve">Inglis </w:t>
      </w:r>
      <w:proofErr w:type="spellStart"/>
      <w:r>
        <w:t>dili</w:t>
      </w:r>
      <w:proofErr w:type="spellEnd"/>
      <w:r>
        <w:t xml:space="preserve"> </w:t>
      </w:r>
      <w:r>
        <w:t xml:space="preserve"> (B1)</w:t>
      </w:r>
    </w:p>
    <w:sectPr w:rsidR="009F1353" w:rsidRPr="009F1353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D5076" w14:textId="77777777" w:rsidR="00B4434D" w:rsidRDefault="00B4434D" w:rsidP="0068194B">
      <w:r>
        <w:separator/>
      </w:r>
    </w:p>
    <w:p w14:paraId="3934B554" w14:textId="77777777" w:rsidR="00B4434D" w:rsidRDefault="00B4434D"/>
    <w:p w14:paraId="361D3806" w14:textId="77777777" w:rsidR="00B4434D" w:rsidRDefault="00B4434D"/>
  </w:endnote>
  <w:endnote w:type="continuationSeparator" w:id="0">
    <w:p w14:paraId="50904C97" w14:textId="77777777" w:rsidR="00B4434D" w:rsidRDefault="00B4434D" w:rsidP="0068194B">
      <w:r>
        <w:continuationSeparator/>
      </w:r>
    </w:p>
    <w:p w14:paraId="4AD72C6C" w14:textId="77777777" w:rsidR="00B4434D" w:rsidRDefault="00B4434D"/>
    <w:p w14:paraId="3BD016D5" w14:textId="77777777" w:rsidR="00B4434D" w:rsidRDefault="00B443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BCB36F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50AD1" w14:textId="77777777" w:rsidR="00B4434D" w:rsidRDefault="00B4434D" w:rsidP="0068194B">
      <w:r>
        <w:separator/>
      </w:r>
    </w:p>
    <w:p w14:paraId="6ADCC3F2" w14:textId="77777777" w:rsidR="00B4434D" w:rsidRDefault="00B4434D"/>
    <w:p w14:paraId="32561AD1" w14:textId="77777777" w:rsidR="00B4434D" w:rsidRDefault="00B4434D"/>
  </w:footnote>
  <w:footnote w:type="continuationSeparator" w:id="0">
    <w:p w14:paraId="05C035BE" w14:textId="77777777" w:rsidR="00B4434D" w:rsidRDefault="00B4434D" w:rsidP="0068194B">
      <w:r>
        <w:continuationSeparator/>
      </w:r>
    </w:p>
    <w:p w14:paraId="39DA5C44" w14:textId="77777777" w:rsidR="00B4434D" w:rsidRDefault="00B4434D"/>
    <w:p w14:paraId="091276EC" w14:textId="77777777" w:rsidR="00B4434D" w:rsidRDefault="00B4434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05281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7AA8B0B" wp14:editId="44A51AD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0446E1C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4182A81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3D7009A"/>
    <w:multiLevelType w:val="hybridMultilevel"/>
    <w:tmpl w:val="635A034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682172004">
    <w:abstractNumId w:val="9"/>
  </w:num>
  <w:num w:numId="2" w16cid:durableId="361173590">
    <w:abstractNumId w:val="8"/>
  </w:num>
  <w:num w:numId="3" w16cid:durableId="1199467081">
    <w:abstractNumId w:val="7"/>
  </w:num>
  <w:num w:numId="4" w16cid:durableId="78717148">
    <w:abstractNumId w:val="6"/>
  </w:num>
  <w:num w:numId="5" w16cid:durableId="1381515214">
    <w:abstractNumId w:val="10"/>
  </w:num>
  <w:num w:numId="6" w16cid:durableId="416904322">
    <w:abstractNumId w:val="3"/>
  </w:num>
  <w:num w:numId="7" w16cid:durableId="329410770">
    <w:abstractNumId w:val="11"/>
  </w:num>
  <w:num w:numId="8" w16cid:durableId="1041319139">
    <w:abstractNumId w:val="2"/>
  </w:num>
  <w:num w:numId="9" w16cid:durableId="221059803">
    <w:abstractNumId w:val="13"/>
  </w:num>
  <w:num w:numId="10" w16cid:durableId="2013949923">
    <w:abstractNumId w:val="5"/>
  </w:num>
  <w:num w:numId="11" w16cid:durableId="1046949008">
    <w:abstractNumId w:val="4"/>
  </w:num>
  <w:num w:numId="12" w16cid:durableId="543366764">
    <w:abstractNumId w:val="1"/>
  </w:num>
  <w:num w:numId="13" w16cid:durableId="1216311288">
    <w:abstractNumId w:val="0"/>
  </w:num>
  <w:num w:numId="14" w16cid:durableId="1664237851">
    <w:abstractNumId w:val="10"/>
  </w:num>
  <w:num w:numId="15" w16cid:durableId="152765734">
    <w:abstractNumId w:val="10"/>
  </w:num>
  <w:num w:numId="16" w16cid:durableId="733544608">
    <w:abstractNumId w:val="12"/>
  </w:num>
  <w:num w:numId="17" w16cid:durableId="1585528128">
    <w:abstractNumId w:val="10"/>
  </w:num>
  <w:num w:numId="18" w16cid:durableId="744499130">
    <w:abstractNumId w:val="10"/>
  </w:num>
  <w:num w:numId="19" w16cid:durableId="1438989958">
    <w:abstractNumId w:val="10"/>
  </w:num>
  <w:num w:numId="20" w16cid:durableId="867060248">
    <w:abstractNumId w:val="10"/>
  </w:num>
  <w:num w:numId="21" w16cid:durableId="1422751398">
    <w:abstractNumId w:val="10"/>
  </w:num>
  <w:num w:numId="22" w16cid:durableId="116873695">
    <w:abstractNumId w:val="10"/>
  </w:num>
  <w:num w:numId="23" w16cid:durableId="2125420176">
    <w:abstractNumId w:val="10"/>
  </w:num>
  <w:num w:numId="24" w16cid:durableId="532964341">
    <w:abstractNumId w:val="10"/>
  </w:num>
  <w:num w:numId="25" w16cid:durableId="1287201972">
    <w:abstractNumId w:val="10"/>
  </w:num>
  <w:num w:numId="26" w16cid:durableId="19898947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D0F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105D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43ED"/>
    <w:rsid w:val="004726BC"/>
    <w:rsid w:val="00474105"/>
    <w:rsid w:val="00480E6E"/>
    <w:rsid w:val="00486277"/>
    <w:rsid w:val="00494CF6"/>
    <w:rsid w:val="00495F8D"/>
    <w:rsid w:val="00496B78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83324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2D99"/>
    <w:rsid w:val="007E6A61"/>
    <w:rsid w:val="00801140"/>
    <w:rsid w:val="00803404"/>
    <w:rsid w:val="00834955"/>
    <w:rsid w:val="00855B59"/>
    <w:rsid w:val="00860461"/>
    <w:rsid w:val="00860B2F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1353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A7B65"/>
    <w:rsid w:val="00AB32F8"/>
    <w:rsid w:val="00AB610B"/>
    <w:rsid w:val="00AD360E"/>
    <w:rsid w:val="00AD40FB"/>
    <w:rsid w:val="00AD782D"/>
    <w:rsid w:val="00AE7650"/>
    <w:rsid w:val="00B10EBE"/>
    <w:rsid w:val="00B236F1"/>
    <w:rsid w:val="00B4434D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20AFF"/>
    <w:rsid w:val="00C47FA6"/>
    <w:rsid w:val="00C56D0F"/>
    <w:rsid w:val="00C57FC6"/>
    <w:rsid w:val="00C63EDD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71D9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0D540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860B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8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rimov52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narrkerimli-portfiolo.netlify.app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r%20Kerimli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E4F1652FDD486EB35075225D22F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E060C-02E8-43C8-AD1B-A497A6CC286F}"/>
      </w:docPartPr>
      <w:docPartBody>
        <w:p w:rsidR="00000000" w:rsidRDefault="00000000">
          <w:pPr>
            <w:pStyle w:val="B0E4F1652FDD486EB35075225D22F542"/>
          </w:pPr>
          <w:r w:rsidRPr="00CF1A49">
            <w:t>LinkedIn Profile</w:t>
          </w:r>
        </w:p>
      </w:docPartBody>
    </w:docPart>
    <w:docPart>
      <w:docPartPr>
        <w:name w:val="6686D5FBFEBC4CA68BB3A65F894C2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776FE-B649-4535-8A71-AA155F11508C}"/>
      </w:docPartPr>
      <w:docPartBody>
        <w:p w:rsidR="00000000" w:rsidRDefault="00000000">
          <w:pPr>
            <w:pStyle w:val="6686D5FBFEBC4CA68BB3A65F894C2AB4"/>
          </w:pPr>
          <w:r w:rsidRPr="00CF1A49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44"/>
    <w:rsid w:val="0008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C20DAC85B84549AD66A3C39D4ADD27">
    <w:name w:val="20C20DAC85B84549AD66A3C39D4ADD27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76606ACA4E04F1FAA0583DAD9961B2B">
    <w:name w:val="176606ACA4E04F1FAA0583DAD9961B2B"/>
  </w:style>
  <w:style w:type="paragraph" w:customStyle="1" w:styleId="6608E2332ABD4F698099894E57FAB97E">
    <w:name w:val="6608E2332ABD4F698099894E57FAB97E"/>
  </w:style>
  <w:style w:type="paragraph" w:customStyle="1" w:styleId="B93AD5F8435345EA893E40A732354979">
    <w:name w:val="B93AD5F8435345EA893E40A732354979"/>
  </w:style>
  <w:style w:type="paragraph" w:customStyle="1" w:styleId="9E867BB3AAD544AE826734228E8B0D21">
    <w:name w:val="9E867BB3AAD544AE826734228E8B0D21"/>
  </w:style>
  <w:style w:type="paragraph" w:customStyle="1" w:styleId="CDDDADFB24304A1295D81E0A4A64E073">
    <w:name w:val="CDDDADFB24304A1295D81E0A4A64E073"/>
  </w:style>
  <w:style w:type="paragraph" w:customStyle="1" w:styleId="AA189BA9379F474EB4B695143DB67682">
    <w:name w:val="AA189BA9379F474EB4B695143DB67682"/>
  </w:style>
  <w:style w:type="paragraph" w:customStyle="1" w:styleId="B0E4F1652FDD486EB35075225D22F542">
    <w:name w:val="B0E4F1652FDD486EB35075225D22F542"/>
  </w:style>
  <w:style w:type="paragraph" w:customStyle="1" w:styleId="D05197561393431F9F96778EA46EE18E">
    <w:name w:val="D05197561393431F9F96778EA46EE18E"/>
  </w:style>
  <w:style w:type="paragraph" w:customStyle="1" w:styleId="0001002A0AA946D987437487D3F76E1A">
    <w:name w:val="0001002A0AA946D987437487D3F76E1A"/>
  </w:style>
  <w:style w:type="paragraph" w:customStyle="1" w:styleId="D5EA53B49BF448BAB8C904FA7B67E90D">
    <w:name w:val="D5EA53B49BF448BAB8C904FA7B67E90D"/>
  </w:style>
  <w:style w:type="paragraph" w:customStyle="1" w:styleId="6686D5FBFEBC4CA68BB3A65F894C2AB4">
    <w:name w:val="6686D5FBFEBC4CA68BB3A65F894C2AB4"/>
  </w:style>
  <w:style w:type="paragraph" w:customStyle="1" w:styleId="1944AEFC1B1247DB8AB1AFE7D3AC586D">
    <w:name w:val="1944AEFC1B1247DB8AB1AFE7D3AC586D"/>
  </w:style>
  <w:style w:type="paragraph" w:customStyle="1" w:styleId="BF4A2DF1660343A981785EBA4F19E2D8">
    <w:name w:val="BF4A2DF1660343A981785EBA4F19E2D8"/>
  </w:style>
  <w:style w:type="paragraph" w:customStyle="1" w:styleId="C71B694855E24E7C97118FDB0C5D885B">
    <w:name w:val="C71B694855E24E7C97118FDB0C5D885B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6C6D158ECD42444F8D4AF5B2CA50DD4D">
    <w:name w:val="6C6D158ECD42444F8D4AF5B2CA50DD4D"/>
  </w:style>
  <w:style w:type="paragraph" w:customStyle="1" w:styleId="3B43AA06978E474781B0C5273A975E86">
    <w:name w:val="3B43AA06978E474781B0C5273A975E86"/>
  </w:style>
  <w:style w:type="paragraph" w:customStyle="1" w:styleId="68C30D6A70994D9D94A85941B413486F">
    <w:name w:val="68C30D6A70994D9D94A85941B413486F"/>
  </w:style>
  <w:style w:type="paragraph" w:customStyle="1" w:styleId="0A3BE7DC46934C75A1AD49E820C4BC78">
    <w:name w:val="0A3BE7DC46934C75A1AD49E820C4BC78"/>
  </w:style>
  <w:style w:type="paragraph" w:customStyle="1" w:styleId="F5E350EA442F45D8915037F923D9957F">
    <w:name w:val="F5E350EA442F45D8915037F923D9957F"/>
  </w:style>
  <w:style w:type="paragraph" w:customStyle="1" w:styleId="D1403C4242CA460F92B9EB41C23BC179">
    <w:name w:val="D1403C4242CA460F92B9EB41C23BC179"/>
  </w:style>
  <w:style w:type="paragraph" w:customStyle="1" w:styleId="EA33CE580AA8400E9E5858E59275F583">
    <w:name w:val="EA33CE580AA8400E9E5858E59275F583"/>
  </w:style>
  <w:style w:type="paragraph" w:customStyle="1" w:styleId="F5F02A848BB84F7F892A35D7A9AB9783">
    <w:name w:val="F5F02A848BB84F7F892A35D7A9AB9783"/>
  </w:style>
  <w:style w:type="paragraph" w:customStyle="1" w:styleId="C0712C59AF454D48A33D4772B6DE2142">
    <w:name w:val="C0712C59AF454D48A33D4772B6DE2142"/>
  </w:style>
  <w:style w:type="paragraph" w:customStyle="1" w:styleId="DA4B62D35F0C4E04B4272550147C2EC0">
    <w:name w:val="DA4B62D35F0C4E04B4272550147C2EC0"/>
  </w:style>
  <w:style w:type="paragraph" w:customStyle="1" w:styleId="64E6942F220A4166833437F98A32A3F0">
    <w:name w:val="64E6942F220A4166833437F98A32A3F0"/>
  </w:style>
  <w:style w:type="paragraph" w:customStyle="1" w:styleId="033E281F617E48F89D652B85FBB5794F">
    <w:name w:val="033E281F617E48F89D652B85FBB5794F"/>
  </w:style>
  <w:style w:type="paragraph" w:customStyle="1" w:styleId="55169E69B2AF40939AFD00D25933B345">
    <w:name w:val="55169E69B2AF40939AFD00D25933B345"/>
  </w:style>
  <w:style w:type="paragraph" w:customStyle="1" w:styleId="D557D3780E6C48128D4AE8AA43435591">
    <w:name w:val="D557D3780E6C48128D4AE8AA43435591"/>
  </w:style>
  <w:style w:type="paragraph" w:customStyle="1" w:styleId="8BD175172CAB44EE9360368B6BB3214D">
    <w:name w:val="8BD175172CAB44EE9360368B6BB3214D"/>
  </w:style>
  <w:style w:type="paragraph" w:customStyle="1" w:styleId="01A5560BDA8B492AAE163FA19B9D3E30">
    <w:name w:val="01A5560BDA8B492AAE163FA19B9D3E30"/>
  </w:style>
  <w:style w:type="paragraph" w:customStyle="1" w:styleId="63BB21C2A2DB4653B1D02EBCF254EDB5">
    <w:name w:val="63BB21C2A2DB4653B1D02EBCF254EDB5"/>
  </w:style>
  <w:style w:type="paragraph" w:customStyle="1" w:styleId="B75A52191B36407AA014CDBB5825EE96">
    <w:name w:val="B75A52191B36407AA014CDBB5825EE96"/>
  </w:style>
  <w:style w:type="paragraph" w:customStyle="1" w:styleId="AC66379B5C4B425A8527716BD40E1855">
    <w:name w:val="AC66379B5C4B425A8527716BD40E1855"/>
  </w:style>
  <w:style w:type="paragraph" w:customStyle="1" w:styleId="C665B3CB682F40E38FC47F60913E5E87">
    <w:name w:val="C665B3CB682F40E38FC47F60913E5E87"/>
  </w:style>
  <w:style w:type="paragraph" w:customStyle="1" w:styleId="84B34738E9B44D77A71D3CA4F6FC129B">
    <w:name w:val="84B34738E9B44D77A71D3CA4F6FC129B"/>
  </w:style>
  <w:style w:type="paragraph" w:customStyle="1" w:styleId="9CD15EBDAEB84727B97C6EDDEDC276D5">
    <w:name w:val="9CD15EBDAEB84727B97C6EDDEDC276D5"/>
  </w:style>
  <w:style w:type="paragraph" w:customStyle="1" w:styleId="B3BB0EC53F3A4053A5AFF39CE2474FB9">
    <w:name w:val="B3BB0EC53F3A4053A5AFF39CE2474FB9"/>
  </w:style>
  <w:style w:type="paragraph" w:customStyle="1" w:styleId="3CF6C2C55993436E8408A1BB9D12D9F3">
    <w:name w:val="3CF6C2C55993436E8408A1BB9D12D9F3"/>
  </w:style>
  <w:style w:type="paragraph" w:customStyle="1" w:styleId="6627A16E2F1240259B23DBADF061911E">
    <w:name w:val="6627A16E2F1240259B23DBADF061911E"/>
  </w:style>
  <w:style w:type="paragraph" w:customStyle="1" w:styleId="2326B5FC0213473D8A6A3D080DE75C8C">
    <w:name w:val="2326B5FC0213473D8A6A3D080DE75C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2022-08-02T09:42:00Z</dcterms:created>
  <dcterms:modified xsi:type="dcterms:W3CDTF">2022-08-02T11:13:00Z</dcterms:modified>
  <cp:category/>
</cp:coreProperties>
</file>